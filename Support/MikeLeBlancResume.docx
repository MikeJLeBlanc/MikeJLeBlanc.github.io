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F3A4" w14:textId="16560860" w:rsidR="00394A6D" w:rsidRDefault="00000000">
      <w:pPr>
        <w:pStyle w:val="Title"/>
      </w:pPr>
      <w:sdt>
        <w:sdtPr>
          <w:alias w:val="Enter your name:"/>
          <w:tag w:val=""/>
          <w:id w:val="-328297061"/>
          <w:placeholder>
            <w:docPart w:val="78434271642440DEA8B7B4C3E3E7590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6862B3">
            <w:t>Mike LeBlanc</w:t>
          </w:r>
        </w:sdtContent>
      </w:sdt>
    </w:p>
    <w:p w14:paraId="6BA59ADD" w14:textId="0FD06A36" w:rsidR="00394A6D" w:rsidRDefault="006862B3">
      <w:r>
        <w:t>54 Vitalia Court</w:t>
      </w:r>
      <w:r w:rsidR="00CC75DB">
        <w:t xml:space="preserve">, </w:t>
      </w:r>
      <w:r>
        <w:t>Halifax, Nova Scotia, B3S0H4</w:t>
      </w:r>
      <w:r w:rsidR="007D00B3">
        <w:t> | </w:t>
      </w:r>
      <w:r>
        <w:t xml:space="preserve">(902) 318-0154 </w:t>
      </w:r>
      <w:r w:rsidR="007D00B3">
        <w:t>| </w:t>
      </w:r>
      <w:r w:rsidR="00182C1F">
        <w:t>https://vorsacion.github.io</w:t>
      </w:r>
    </w:p>
    <w:sdt>
      <w:sdtPr>
        <w:alias w:val="Education:"/>
        <w:tag w:val="Education:"/>
        <w:id w:val="1513793667"/>
        <w:placeholder>
          <w:docPart w:val="F2914DBCE74440D49AD0EAEBAE97F425"/>
        </w:placeholder>
        <w:temporary/>
        <w:showingPlcHdr/>
        <w15:appearance w15:val="hidden"/>
      </w:sdtPr>
      <w:sdtContent>
        <w:p w14:paraId="38EA646B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131B301F" w14:textId="3A6B58DE" w:rsidR="00394A6D" w:rsidRDefault="001A4D0F">
      <w:pPr>
        <w:pStyle w:val="Heading2"/>
      </w:pPr>
      <w:r>
        <w:t>IT PRogramming</w:t>
      </w:r>
      <w:r w:rsidR="007D00B3">
        <w:t> | </w:t>
      </w:r>
      <w:r>
        <w:t>2022-present</w:t>
      </w:r>
      <w:r w:rsidR="007D00B3">
        <w:t> | </w:t>
      </w:r>
      <w:r>
        <w:t>nscc</w:t>
      </w:r>
    </w:p>
    <w:p w14:paraId="03DF550D" w14:textId="420E1E9D" w:rsidR="002829C3" w:rsidRDefault="001A4D0F">
      <w:pPr>
        <w:pStyle w:val="ListBullet"/>
      </w:pPr>
      <w:r>
        <w:t xml:space="preserve">Learned the basics of </w:t>
      </w:r>
      <w:r w:rsidR="00FB1634">
        <w:t>several Object Oriented, and Functional programming languages.</w:t>
      </w:r>
    </w:p>
    <w:p w14:paraId="29D5E98E" w14:textId="25663E2A" w:rsidR="001A4D0F" w:rsidRDefault="00FB1634">
      <w:pPr>
        <w:pStyle w:val="ListBullet"/>
      </w:pPr>
      <w:r>
        <w:t>Comprehensive introduction to networking basics</w:t>
      </w:r>
    </w:p>
    <w:p w14:paraId="6081D2EE" w14:textId="729913BE" w:rsidR="00FB1634" w:rsidRDefault="00FB1634">
      <w:pPr>
        <w:pStyle w:val="ListBullet"/>
      </w:pPr>
      <w:r>
        <w:t>Introduced to the creation of RESTful API’s</w:t>
      </w:r>
    </w:p>
    <w:p w14:paraId="204151BF" w14:textId="0A9BD465" w:rsidR="00394A6D" w:rsidRDefault="001A4D0F">
      <w:pPr>
        <w:pStyle w:val="Heading2"/>
      </w:pPr>
      <w:r>
        <w:t>COmputer Electronic technician</w:t>
      </w:r>
      <w:r w:rsidR="007D00B3">
        <w:t> | </w:t>
      </w:r>
      <w:r>
        <w:t>2013-2014</w:t>
      </w:r>
      <w:r w:rsidR="007D00B3">
        <w:t> | </w:t>
      </w:r>
      <w:r>
        <w:t>NSCC</w:t>
      </w:r>
    </w:p>
    <w:p w14:paraId="543A80C2" w14:textId="0E605CD6" w:rsidR="00394A6D" w:rsidRDefault="001A4D0F">
      <w:pPr>
        <w:pStyle w:val="ListBullet"/>
      </w:pPr>
      <w:r>
        <w:t>Learned effective troubleshooting and diagnosis steps on a variety of technical equipment.</w:t>
      </w:r>
    </w:p>
    <w:p w14:paraId="533E0C07" w14:textId="52E861E6" w:rsidR="001A4D0F" w:rsidRDefault="001A4D0F">
      <w:pPr>
        <w:pStyle w:val="ListBullet"/>
      </w:pPr>
      <w:r>
        <w:t>Learned the basics of networking applications, coding, and web applications.</w:t>
      </w:r>
    </w:p>
    <w:p w14:paraId="380092E4" w14:textId="7A835010" w:rsidR="00385029" w:rsidRDefault="00385029">
      <w:pPr>
        <w:pStyle w:val="ListBullet"/>
      </w:pPr>
      <w:r>
        <w:t>Learned the basics of Windows/Linux administration and hypervisors.</w:t>
      </w:r>
    </w:p>
    <w:sdt>
      <w:sdtPr>
        <w:alias w:val="Skills &amp; Abilities:"/>
        <w:tag w:val="Skills &amp; Abilities:"/>
        <w:id w:val="495469907"/>
        <w:placeholder>
          <w:docPart w:val="AFD091C7333642B89B0F29CA2108D522"/>
        </w:placeholder>
        <w:temporary/>
        <w:showingPlcHdr/>
        <w15:appearance w15:val="hidden"/>
      </w:sdtPr>
      <w:sdtContent>
        <w:p w14:paraId="636A6FE9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p w14:paraId="05542AE5" w14:textId="13C72AA3" w:rsidR="00394A6D" w:rsidRDefault="00821289">
      <w:pPr>
        <w:pStyle w:val="Heading2"/>
      </w:pPr>
      <w:r>
        <w:t xml:space="preserve">technical </w:t>
      </w:r>
      <w:r w:rsidR="00385029">
        <w:t>Languages</w:t>
      </w:r>
    </w:p>
    <w:p w14:paraId="08FE403A" w14:textId="18A9A5CA" w:rsidR="00394A6D" w:rsidRDefault="00182C1F">
      <w:pPr>
        <w:pStyle w:val="ListBullet"/>
      </w:pPr>
      <w:r>
        <w:t>Python, Java (OOP), HTML</w:t>
      </w:r>
      <w:r w:rsidR="00FB1634">
        <w:t xml:space="preserve">, </w:t>
      </w:r>
      <w:r w:rsidR="00821289">
        <w:t>CSS</w:t>
      </w:r>
      <w:r w:rsidR="00FB1634">
        <w:t>,</w:t>
      </w:r>
      <w:r w:rsidR="00821289">
        <w:t xml:space="preserve"> &amp; JS), SQL, Microsoft’s SQL Server, C</w:t>
      </w:r>
      <w:r w:rsidR="00FB1634">
        <w:t>, C#, C++</w:t>
      </w:r>
    </w:p>
    <w:p w14:paraId="1CF2AAEB" w14:textId="388A56C9" w:rsidR="00394A6D" w:rsidRDefault="003A70A0">
      <w:pPr>
        <w:pStyle w:val="Heading2"/>
      </w:pPr>
      <w:r>
        <w:t>interpersonal</w:t>
      </w:r>
    </w:p>
    <w:p w14:paraId="47F151A9" w14:textId="19C73716" w:rsidR="00394A6D" w:rsidRDefault="003A70A0" w:rsidP="00530592">
      <w:pPr>
        <w:pStyle w:val="ListBullet"/>
      </w:pPr>
      <w:r>
        <w:t>Effective in verbal/nonverbal communication,</w:t>
      </w:r>
      <w:r w:rsidR="00530592">
        <w:t xml:space="preserve"> natural practical problem solver</w:t>
      </w:r>
      <w:r w:rsidR="00587745">
        <w:t xml:space="preserve"> and</w:t>
      </w:r>
      <w:r>
        <w:t xml:space="preserve"> proficient in a tea</w:t>
      </w:r>
      <w:r w:rsidR="00930FED">
        <w:t>m</w:t>
      </w:r>
      <w:r>
        <w:t xml:space="preserve"> setting</w:t>
      </w:r>
      <w:r w:rsidR="00587745">
        <w:t>. Strong work ethic in both a team environment and independently.</w:t>
      </w:r>
    </w:p>
    <w:sdt>
      <w:sdtPr>
        <w:alias w:val="Experience:"/>
        <w:tag w:val="Experience:"/>
        <w:id w:val="1494989950"/>
        <w:placeholder>
          <w:docPart w:val="93937C9575944A6C9A1C0DA495D3EFAE"/>
        </w:placeholder>
        <w:temporary/>
        <w:showingPlcHdr/>
        <w15:appearance w15:val="hidden"/>
      </w:sdtPr>
      <w:sdtContent>
        <w:p w14:paraId="0FD6A70D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38D34B5B" w14:textId="453F33DE" w:rsidR="00394A6D" w:rsidRDefault="00060C4B">
      <w:pPr>
        <w:pStyle w:val="Heading2"/>
      </w:pPr>
      <w:r>
        <w:t>Warehouseman</w:t>
      </w:r>
      <w:r w:rsidR="007D00B3">
        <w:t> | </w:t>
      </w:r>
      <w:r>
        <w:t>J.W. Bird Stairs</w:t>
      </w:r>
      <w:r w:rsidR="007D00B3">
        <w:t> | </w:t>
      </w:r>
      <w:r>
        <w:t>Nov 2021</w:t>
      </w:r>
      <w:r w:rsidR="0077621B">
        <w:t xml:space="preserve"> </w:t>
      </w:r>
      <w:r>
        <w:t>–</w:t>
      </w:r>
      <w:r w:rsidR="0077621B">
        <w:t xml:space="preserve"> </w:t>
      </w:r>
      <w:r>
        <w:t>August 2022</w:t>
      </w:r>
    </w:p>
    <w:p w14:paraId="1CFEAD4A" w14:textId="3EC783B0" w:rsidR="00394A6D" w:rsidRDefault="00060C4B">
      <w:pPr>
        <w:pStyle w:val="ListBullet"/>
      </w:pPr>
      <w:r>
        <w:t>Processed daily freight, kept warehouse in an efficient state. Obtained certifications for reach truck, forklift, and skid steer machines.</w:t>
      </w:r>
    </w:p>
    <w:p w14:paraId="714AB171" w14:textId="3E019766" w:rsidR="00394A6D" w:rsidRDefault="00060C4B">
      <w:pPr>
        <w:pStyle w:val="Heading2"/>
      </w:pPr>
      <w:r>
        <w:t>Web Designer</w:t>
      </w:r>
      <w:r w:rsidR="007D00B3">
        <w:t> | </w:t>
      </w:r>
      <w:r>
        <w:t>GCIFA</w:t>
      </w:r>
      <w:r w:rsidR="007D00B3">
        <w:t> | </w:t>
      </w:r>
      <w:r>
        <w:t>May 2014 –</w:t>
      </w:r>
      <w:r w:rsidR="0077621B">
        <w:t xml:space="preserve"> </w:t>
      </w:r>
      <w:r>
        <w:t>August 2014</w:t>
      </w:r>
    </w:p>
    <w:p w14:paraId="598639C7" w14:textId="0B706164" w:rsidR="00D56207" w:rsidRDefault="00060C4B" w:rsidP="005E5E55">
      <w:pPr>
        <w:pStyle w:val="ListBullet"/>
        <w:numPr>
          <w:ilvl w:val="0"/>
          <w:numId w:val="19"/>
        </w:numPr>
      </w:pPr>
      <w:r>
        <w:t>Created and maintained functional website for a small business based on their specifications. Used current industry best practices learned during the previous year of schooling.</w:t>
      </w:r>
    </w:p>
    <w:sectPr w:rsidR="00D56207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0BC3" w14:textId="77777777" w:rsidR="00A95A7C" w:rsidRDefault="00A95A7C">
      <w:pPr>
        <w:spacing w:after="0"/>
      </w:pPr>
      <w:r>
        <w:separator/>
      </w:r>
    </w:p>
  </w:endnote>
  <w:endnote w:type="continuationSeparator" w:id="0">
    <w:p w14:paraId="5B6DA531" w14:textId="77777777" w:rsidR="00A95A7C" w:rsidRDefault="00A95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43F41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4A70" w14:textId="77777777" w:rsidR="00A95A7C" w:rsidRDefault="00A95A7C">
      <w:pPr>
        <w:spacing w:after="0"/>
      </w:pPr>
      <w:r>
        <w:separator/>
      </w:r>
    </w:p>
  </w:footnote>
  <w:footnote w:type="continuationSeparator" w:id="0">
    <w:p w14:paraId="0C5992C4" w14:textId="77777777" w:rsidR="00A95A7C" w:rsidRDefault="00A95A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8211867">
    <w:abstractNumId w:val="9"/>
  </w:num>
  <w:num w:numId="2" w16cid:durableId="1281646740">
    <w:abstractNumId w:val="9"/>
    <w:lvlOverride w:ilvl="0">
      <w:startOverride w:val="1"/>
    </w:lvlOverride>
  </w:num>
  <w:num w:numId="3" w16cid:durableId="1768383072">
    <w:abstractNumId w:val="9"/>
    <w:lvlOverride w:ilvl="0">
      <w:startOverride w:val="1"/>
    </w:lvlOverride>
  </w:num>
  <w:num w:numId="4" w16cid:durableId="1916552061">
    <w:abstractNumId w:val="9"/>
    <w:lvlOverride w:ilvl="0">
      <w:startOverride w:val="1"/>
    </w:lvlOverride>
  </w:num>
  <w:num w:numId="5" w16cid:durableId="1473862280">
    <w:abstractNumId w:val="7"/>
  </w:num>
  <w:num w:numId="6" w16cid:durableId="499003338">
    <w:abstractNumId w:val="6"/>
  </w:num>
  <w:num w:numId="7" w16cid:durableId="1127511233">
    <w:abstractNumId w:val="5"/>
  </w:num>
  <w:num w:numId="8" w16cid:durableId="772477143">
    <w:abstractNumId w:val="4"/>
  </w:num>
  <w:num w:numId="9" w16cid:durableId="1758280585">
    <w:abstractNumId w:val="8"/>
  </w:num>
  <w:num w:numId="10" w16cid:durableId="575163597">
    <w:abstractNumId w:val="3"/>
  </w:num>
  <w:num w:numId="11" w16cid:durableId="1302422162">
    <w:abstractNumId w:val="2"/>
  </w:num>
  <w:num w:numId="12" w16cid:durableId="489753494">
    <w:abstractNumId w:val="1"/>
  </w:num>
  <w:num w:numId="13" w16cid:durableId="1633826910">
    <w:abstractNumId w:val="0"/>
  </w:num>
  <w:num w:numId="14" w16cid:durableId="50931237">
    <w:abstractNumId w:val="10"/>
  </w:num>
  <w:num w:numId="15" w16cid:durableId="204678500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220884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4187927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3599356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36728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B3"/>
    <w:rsid w:val="00034DA9"/>
    <w:rsid w:val="00060C4B"/>
    <w:rsid w:val="00182C1F"/>
    <w:rsid w:val="001A4D0F"/>
    <w:rsid w:val="002829C3"/>
    <w:rsid w:val="002E6647"/>
    <w:rsid w:val="00374627"/>
    <w:rsid w:val="00383148"/>
    <w:rsid w:val="00385029"/>
    <w:rsid w:val="00394A6D"/>
    <w:rsid w:val="003A70A0"/>
    <w:rsid w:val="003F19B9"/>
    <w:rsid w:val="004476A1"/>
    <w:rsid w:val="005114E7"/>
    <w:rsid w:val="00530592"/>
    <w:rsid w:val="00587745"/>
    <w:rsid w:val="005E5E55"/>
    <w:rsid w:val="00616068"/>
    <w:rsid w:val="006862B3"/>
    <w:rsid w:val="006E401C"/>
    <w:rsid w:val="0077621B"/>
    <w:rsid w:val="007963CE"/>
    <w:rsid w:val="007D00B3"/>
    <w:rsid w:val="00821289"/>
    <w:rsid w:val="008916B6"/>
    <w:rsid w:val="008E10EB"/>
    <w:rsid w:val="00930FED"/>
    <w:rsid w:val="009763C8"/>
    <w:rsid w:val="00A8131A"/>
    <w:rsid w:val="00A95A7C"/>
    <w:rsid w:val="00B769EE"/>
    <w:rsid w:val="00C57E43"/>
    <w:rsid w:val="00C61026"/>
    <w:rsid w:val="00C72B59"/>
    <w:rsid w:val="00CC75DB"/>
    <w:rsid w:val="00D33143"/>
    <w:rsid w:val="00D56207"/>
    <w:rsid w:val="00D765AF"/>
    <w:rsid w:val="00DD4208"/>
    <w:rsid w:val="00EA2B92"/>
    <w:rsid w:val="00FB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5D1A2"/>
  <w15:chartTrackingRefBased/>
  <w15:docId w15:val="{9ABA4580-DC5D-4A1E-9ED0-CFBB9F6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_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34271642440DEA8B7B4C3E3E75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D27D-04FF-4B9A-8084-705E204B0855}"/>
      </w:docPartPr>
      <w:docPartBody>
        <w:p w:rsidR="003025B8" w:rsidRDefault="00000000">
          <w:pPr>
            <w:pStyle w:val="78434271642440DEA8B7B4C3E3E75905"/>
          </w:pPr>
          <w:r>
            <w:t>Your Name</w:t>
          </w:r>
        </w:p>
      </w:docPartBody>
    </w:docPart>
    <w:docPart>
      <w:docPartPr>
        <w:name w:val="F2914DBCE74440D49AD0EAEBAE97F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ED84-C6CB-4A82-A23A-79FBC0820895}"/>
      </w:docPartPr>
      <w:docPartBody>
        <w:p w:rsidR="003025B8" w:rsidRDefault="00000000">
          <w:pPr>
            <w:pStyle w:val="F2914DBCE74440D49AD0EAEBAE97F425"/>
          </w:pPr>
          <w:r>
            <w:t>Education</w:t>
          </w:r>
        </w:p>
      </w:docPartBody>
    </w:docPart>
    <w:docPart>
      <w:docPartPr>
        <w:name w:val="AFD091C7333642B89B0F29CA2108D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B0F0-DDA3-4680-BAB5-327F16EBAD93}"/>
      </w:docPartPr>
      <w:docPartBody>
        <w:p w:rsidR="003025B8" w:rsidRDefault="00000000">
          <w:pPr>
            <w:pStyle w:val="AFD091C7333642B89B0F29CA2108D522"/>
          </w:pPr>
          <w:r>
            <w:t>Skills &amp; Abilities</w:t>
          </w:r>
        </w:p>
      </w:docPartBody>
    </w:docPart>
    <w:docPart>
      <w:docPartPr>
        <w:name w:val="93937C9575944A6C9A1C0DA495D3E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3F06C-FFCF-46ED-8FE5-94224A0C3521}"/>
      </w:docPartPr>
      <w:docPartBody>
        <w:p w:rsidR="003025B8" w:rsidRDefault="00000000">
          <w:pPr>
            <w:pStyle w:val="93937C9575944A6C9A1C0DA495D3EFA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77"/>
    <w:rsid w:val="003025B8"/>
    <w:rsid w:val="004E022C"/>
    <w:rsid w:val="00D33E1E"/>
    <w:rsid w:val="00F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34271642440DEA8B7B4C3E3E75905">
    <w:name w:val="78434271642440DEA8B7B4C3E3E75905"/>
  </w:style>
  <w:style w:type="paragraph" w:customStyle="1" w:styleId="F2914DBCE74440D49AD0EAEBAE97F425">
    <w:name w:val="F2914DBCE74440D49AD0EAEBAE97F425"/>
  </w:style>
  <w:style w:type="paragraph" w:customStyle="1" w:styleId="AFD091C7333642B89B0F29CA2108D522">
    <w:name w:val="AFD091C7333642B89B0F29CA2108D522"/>
  </w:style>
  <w:style w:type="paragraph" w:customStyle="1" w:styleId="93937C9575944A6C9A1C0DA495D3EFAE">
    <w:name w:val="93937C9575944A6C9A1C0DA495D3E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LeBlanc</dc:creator>
  <cp:keywords/>
  <dc:description>Mike LeBlanc</dc:description>
  <cp:lastModifiedBy>LeBlanc,Mike</cp:lastModifiedBy>
  <cp:revision>2</cp:revision>
  <dcterms:created xsi:type="dcterms:W3CDTF">2024-01-05T19:13:00Z</dcterms:created>
  <dcterms:modified xsi:type="dcterms:W3CDTF">2024-01-05T19:13:00Z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