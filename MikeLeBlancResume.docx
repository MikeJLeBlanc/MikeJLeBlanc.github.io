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671"/>
        <w:tblW w:w="5000" w:type="pct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50"/>
        <w:gridCol w:w="530"/>
        <w:gridCol w:w="6620"/>
      </w:tblGrid>
      <w:tr w:rsidR="001B2ABD" w14:paraId="20AA5770" w14:textId="77777777" w:rsidTr="0039685B">
        <w:trPr>
          <w:trHeight w:val="4372"/>
        </w:trPr>
        <w:tc>
          <w:tcPr>
            <w:tcW w:w="1668" w:type="pct"/>
            <w:vAlign w:val="bottom"/>
          </w:tcPr>
          <w:p w14:paraId="4297D04A" w14:textId="77777777" w:rsidR="001B2ABD" w:rsidRDefault="001B2ABD" w:rsidP="00D409A1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7A250B1" wp14:editId="51F37B63">
                      <wp:extent cx="2122805" cy="2122805"/>
                      <wp:effectExtent l="19050" t="19050" r="29845" b="2984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2805" cy="2122805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555D6AF4" id="Oval 2" o:spid="_x0000_s1026" alt="Title: Professional Headshot of Man" style="width:167.15pt;height:167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" strokecolor="#94b6d2 [3204]" strokeweight="5pt">
                      <v:fill r:id="rId7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334" w:type="pct"/>
          </w:tcPr>
          <w:p w14:paraId="551E86B7" w14:textId="77777777" w:rsidR="001B2ABD" w:rsidRDefault="001B2ABD" w:rsidP="00D409A1">
            <w:pPr>
              <w:tabs>
                <w:tab w:val="left" w:pos="990"/>
              </w:tabs>
            </w:pPr>
          </w:p>
        </w:tc>
        <w:tc>
          <w:tcPr>
            <w:tcW w:w="2998" w:type="pct"/>
            <w:vAlign w:val="bottom"/>
          </w:tcPr>
          <w:p w14:paraId="0F230089" w14:textId="0B37AE54" w:rsidR="001B2ABD" w:rsidRDefault="00BF2B94" w:rsidP="00D409A1">
            <w:pPr>
              <w:pStyle w:val="Title"/>
            </w:pPr>
            <w:r>
              <w:t>Mike LeBlanc</w:t>
            </w:r>
          </w:p>
          <w:p w14:paraId="4CD84A61" w14:textId="6BFE54B7" w:rsidR="001B2ABD" w:rsidRDefault="00BF2B94" w:rsidP="00D409A1">
            <w:pPr>
              <w:pStyle w:val="Subtitle"/>
            </w:pPr>
            <w:r w:rsidRPr="00D409A1">
              <w:rPr>
                <w:spacing w:val="37"/>
                <w:w w:val="31"/>
              </w:rPr>
              <w:t>Junior Software Develope</w:t>
            </w:r>
            <w:r w:rsidRPr="00D409A1">
              <w:rPr>
                <w:spacing w:val="8"/>
                <w:w w:val="31"/>
              </w:rPr>
              <w:t>r</w:t>
            </w:r>
          </w:p>
        </w:tc>
      </w:tr>
      <w:tr w:rsidR="001B2ABD" w14:paraId="1AC650AB" w14:textId="77777777" w:rsidTr="0039685B">
        <w:trPr>
          <w:trHeight w:val="9644"/>
        </w:trPr>
        <w:tc>
          <w:tcPr>
            <w:tcW w:w="1668" w:type="pct"/>
          </w:tcPr>
          <w:sdt>
            <w:sdtPr>
              <w:id w:val="-1711873194"/>
              <w:placeholder>
                <w:docPart w:val="108C1175ADA7472E83A4DEDC25C02384"/>
              </w:placeholder>
              <w:temporary/>
              <w:showingPlcHdr/>
              <w15:appearance w15:val="hidden"/>
            </w:sdtPr>
            <w:sdtContent>
              <w:p w14:paraId="41E92241" w14:textId="77777777" w:rsidR="001B2ABD" w:rsidRDefault="00036450" w:rsidP="00D409A1">
                <w:pPr>
                  <w:pStyle w:val="Heading3"/>
                </w:pPr>
                <w:r w:rsidRPr="00D5459D">
                  <w:t>Profile</w:t>
                </w:r>
              </w:p>
            </w:sdtContent>
          </w:sdt>
          <w:p w14:paraId="318FDD6E" w14:textId="2BF38674" w:rsidR="00036450" w:rsidRDefault="00BF0884" w:rsidP="00D409A1">
            <w:r>
              <w:t>Diligent problem solver with an a</w:t>
            </w:r>
            <w:r w:rsidR="000B5870">
              <w:t>t</w:t>
            </w:r>
            <w:r>
              <w:t>titude to not give up. Criticisms are fuel for doing better. Continuously striving to improve and starving for knowledge.</w:t>
            </w:r>
          </w:p>
          <w:p w14:paraId="772EA098" w14:textId="77777777" w:rsidR="00036450" w:rsidRDefault="00036450" w:rsidP="00D409A1"/>
          <w:p w14:paraId="231EA05D" w14:textId="77777777" w:rsidR="00D409A1" w:rsidRDefault="00D409A1" w:rsidP="00D409A1">
            <w:pPr>
              <w:pStyle w:val="Heading3"/>
            </w:pPr>
            <w:r>
              <w:t>Achievements</w:t>
            </w:r>
          </w:p>
          <w:p w14:paraId="68FAD637" w14:textId="0BFA1645" w:rsidR="00D409A1" w:rsidRDefault="00D409A1" w:rsidP="00D409A1">
            <w:r>
              <w:t xml:space="preserve">Created a personal Python </w:t>
            </w:r>
            <w:r w:rsidR="00D769EA">
              <w:t>game.</w:t>
            </w:r>
          </w:p>
          <w:p w14:paraId="79F8F24A" w14:textId="77777777" w:rsidR="00D409A1" w:rsidRDefault="00D409A1" w:rsidP="00D409A1"/>
          <w:p w14:paraId="5E73F9D1" w14:textId="3C2F35FD" w:rsidR="00D409A1" w:rsidRDefault="00D409A1" w:rsidP="00D409A1">
            <w:r>
              <w:t xml:space="preserve">Used </w:t>
            </w:r>
            <w:r w:rsidR="00386517">
              <w:t>L.A.M.P stack</w:t>
            </w:r>
            <w:r>
              <w:t xml:space="preserve"> to </w:t>
            </w:r>
            <w:r w:rsidR="00386517">
              <w:t>create a rudimentary Twitter clone.</w:t>
            </w:r>
          </w:p>
          <w:p w14:paraId="217D15D2" w14:textId="56BAD6BB" w:rsidR="00D52C77" w:rsidRDefault="00D52C77" w:rsidP="00D409A1"/>
          <w:p w14:paraId="61984C41" w14:textId="77777777" w:rsidR="00D52C77" w:rsidRDefault="00D52C77" w:rsidP="00D52C77">
            <w:r>
              <w:t>Reduced time of looking for pallets of items at J.W. Bird by 30% by reorganizing and strategically placing pallets in categorized locations.</w:t>
            </w:r>
          </w:p>
          <w:p w14:paraId="58CC9BAC" w14:textId="77777777" w:rsidR="00D52C77" w:rsidRDefault="00D52C77" w:rsidP="00D409A1"/>
          <w:sdt>
            <w:sdtPr>
              <w:id w:val="-1444214663"/>
              <w:placeholder>
                <w:docPart w:val="A06612E1A78C4569A712F8D8B347172E"/>
              </w:placeholder>
              <w:temporary/>
              <w:showingPlcHdr/>
              <w15:appearance w15:val="hidden"/>
            </w:sdtPr>
            <w:sdtContent>
              <w:p w14:paraId="2243A75C" w14:textId="77777777" w:rsidR="00D409A1" w:rsidRPr="00CB0055" w:rsidRDefault="00D409A1" w:rsidP="00D409A1">
                <w:pPr>
                  <w:pStyle w:val="Heading3"/>
                </w:pPr>
                <w:r w:rsidRPr="00CB0055">
                  <w:t>Hobbies</w:t>
                </w:r>
              </w:p>
            </w:sdtContent>
          </w:sdt>
          <w:p w14:paraId="1878457F" w14:textId="77777777" w:rsidR="00D409A1" w:rsidRDefault="00D409A1" w:rsidP="00D409A1">
            <w:r>
              <w:t>Homesteading</w:t>
            </w:r>
          </w:p>
          <w:p w14:paraId="590EE124" w14:textId="77777777" w:rsidR="00D409A1" w:rsidRDefault="00D409A1" w:rsidP="00D409A1">
            <w:r>
              <w:t>Sports</w:t>
            </w:r>
          </w:p>
          <w:p w14:paraId="2AE01146" w14:textId="77777777" w:rsidR="00D409A1" w:rsidRDefault="00D409A1" w:rsidP="00D409A1">
            <w:r>
              <w:t>Mechanics</w:t>
            </w:r>
          </w:p>
          <w:sdt>
            <w:sdtPr>
              <w:id w:val="-1954003311"/>
              <w:placeholder>
                <w:docPart w:val="6DF50D8438A746D9A9D18A65DC4672E2"/>
              </w:placeholder>
              <w:temporary/>
              <w:showingPlcHdr/>
              <w15:appearance w15:val="hidden"/>
            </w:sdtPr>
            <w:sdtContent>
              <w:p w14:paraId="52D3ED0A" w14:textId="6C11091D" w:rsidR="00036450" w:rsidRPr="00CB0055" w:rsidRDefault="00CB0055" w:rsidP="00D409A1">
                <w:pPr>
                  <w:pStyle w:val="Heading3"/>
                </w:pPr>
                <w:r w:rsidRPr="00CB0055">
                  <w:t>Contact</w:t>
                </w:r>
              </w:p>
            </w:sdtContent>
          </w:sdt>
          <w:sdt>
            <w:sdtPr>
              <w:id w:val="1111563247"/>
              <w:placeholder>
                <w:docPart w:val="907B3CA141E64A869A65D8FFC2812167"/>
              </w:placeholder>
              <w:temporary/>
              <w:showingPlcHdr/>
              <w15:appearance w15:val="hidden"/>
            </w:sdtPr>
            <w:sdtContent>
              <w:p w14:paraId="2739825C" w14:textId="77777777" w:rsidR="004D3011" w:rsidRDefault="004D3011" w:rsidP="00D409A1">
                <w:r w:rsidRPr="004D3011">
                  <w:t>PHONE:</w:t>
                </w:r>
              </w:p>
            </w:sdtContent>
          </w:sdt>
          <w:p w14:paraId="644AC236" w14:textId="7ADCAE0E" w:rsidR="004D3011" w:rsidRDefault="00586240" w:rsidP="00D409A1">
            <w:r>
              <w:t>902-318-0154</w:t>
            </w:r>
          </w:p>
          <w:p w14:paraId="230973B3" w14:textId="77777777" w:rsidR="004D3011" w:rsidRPr="004D3011" w:rsidRDefault="004D3011" w:rsidP="00D409A1"/>
          <w:sdt>
            <w:sdtPr>
              <w:id w:val="67859272"/>
              <w:placeholder>
                <w:docPart w:val="0583EFFE130143BAB6DFB09F6A7B0D81"/>
              </w:placeholder>
              <w:temporary/>
              <w:showingPlcHdr/>
              <w15:appearance w15:val="hidden"/>
            </w:sdtPr>
            <w:sdtContent>
              <w:p w14:paraId="3CA86AF3" w14:textId="77777777" w:rsidR="004D3011" w:rsidRDefault="004D3011" w:rsidP="00D409A1">
                <w:r w:rsidRPr="004D3011">
                  <w:t>WEBSITE:</w:t>
                </w:r>
              </w:p>
            </w:sdtContent>
          </w:sdt>
          <w:p w14:paraId="241BCCB6" w14:textId="59CF447C" w:rsidR="004D3011" w:rsidRDefault="00C009C2" w:rsidP="00D409A1">
            <w:r>
              <w:t>https://m</w:t>
            </w:r>
            <w:r w:rsidR="00386517">
              <w:t>ikejleblanc.github.io</w:t>
            </w:r>
          </w:p>
          <w:p w14:paraId="59893330" w14:textId="77777777" w:rsidR="004D3011" w:rsidRDefault="004D3011" w:rsidP="00D409A1"/>
          <w:sdt>
            <w:sdtPr>
              <w:id w:val="-240260293"/>
              <w:placeholder>
                <w:docPart w:val="EA45D08976E1459589A6600E1D85F4DA"/>
              </w:placeholder>
              <w:temporary/>
              <w:showingPlcHdr/>
              <w15:appearance w15:val="hidden"/>
            </w:sdtPr>
            <w:sdtContent>
              <w:p w14:paraId="7F7DA6CE" w14:textId="77777777" w:rsidR="004D3011" w:rsidRDefault="004D3011" w:rsidP="00D409A1">
                <w:r w:rsidRPr="004D3011">
                  <w:t>EMAIL:</w:t>
                </w:r>
              </w:p>
            </w:sdtContent>
          </w:sdt>
          <w:p w14:paraId="12751C08" w14:textId="6B9E561F" w:rsidR="00036450" w:rsidRPr="00E4381A" w:rsidRDefault="00000000" w:rsidP="00D409A1">
            <w:pPr>
              <w:rPr>
                <w:rStyle w:val="Hyperlink"/>
              </w:rPr>
            </w:pPr>
            <w:hyperlink r:id="rId8" w:history="1">
              <w:r w:rsidR="00413736">
                <w:rPr>
                  <w:rStyle w:val="Hyperlink"/>
                </w:rPr>
                <w:t>mike_leblanc232@hotmail.com</w:t>
              </w:r>
            </w:hyperlink>
          </w:p>
          <w:p w14:paraId="0570E5A5" w14:textId="77777777" w:rsidR="00BF0884" w:rsidRDefault="00BF0884" w:rsidP="00D409A1"/>
          <w:p w14:paraId="153BB643" w14:textId="2ECBD706" w:rsidR="00B13CCE" w:rsidRDefault="00B13CCE" w:rsidP="00D409A1"/>
          <w:p w14:paraId="5D04BADF" w14:textId="77777777" w:rsidR="00B13CCE" w:rsidRPr="00BF0884" w:rsidRDefault="00B13CCE" w:rsidP="00D409A1"/>
          <w:p w14:paraId="7508AB7F" w14:textId="7D6E243B" w:rsidR="00BF0884" w:rsidRPr="004D3011" w:rsidRDefault="00BF0884" w:rsidP="00D409A1"/>
        </w:tc>
        <w:tc>
          <w:tcPr>
            <w:tcW w:w="334" w:type="pct"/>
          </w:tcPr>
          <w:p w14:paraId="68A82B29" w14:textId="77777777" w:rsidR="001B2ABD" w:rsidRDefault="001B2ABD" w:rsidP="00D409A1">
            <w:pPr>
              <w:tabs>
                <w:tab w:val="left" w:pos="990"/>
              </w:tabs>
            </w:pPr>
          </w:p>
        </w:tc>
        <w:tc>
          <w:tcPr>
            <w:tcW w:w="2998" w:type="pct"/>
          </w:tcPr>
          <w:p w14:paraId="75F34A0E" w14:textId="491535A9" w:rsidR="00036450" w:rsidRDefault="00C0573D" w:rsidP="00D409A1">
            <w:pPr>
              <w:pStyle w:val="Heading2"/>
            </w:pPr>
            <w:r>
              <w:t xml:space="preserve">Skill level      </w:t>
            </w:r>
          </w:p>
          <w:p w14:paraId="730D3195" w14:textId="61FFB1AA" w:rsidR="00D409A1" w:rsidRDefault="00112054" w:rsidP="00D409A1">
            <w:pPr>
              <w:rPr>
                <w:noProof/>
                <w:color w:val="000000" w:themeColor="text1"/>
              </w:rPr>
            </w:pPr>
            <w:r w:rsidRPr="00B90CEF">
              <w:rPr>
                <w:noProof/>
                <w:color w:val="000000" w:themeColor="text1"/>
              </w:rPr>
              <w:drawing>
                <wp:inline distT="0" distB="0" distL="0" distR="0" wp14:anchorId="16402E4F" wp14:editId="690678B0">
                  <wp:extent cx="4051935" cy="1390650"/>
                  <wp:effectExtent l="0" t="0" r="5715" b="0"/>
                  <wp:docPr id="12" name="Chart 12" descr="skills chart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9"/>
                    </a:graphicData>
                  </a:graphic>
                </wp:inline>
              </w:drawing>
            </w:r>
          </w:p>
          <w:sdt>
            <w:sdtPr>
              <w:id w:val="1049110328"/>
              <w:placeholder>
                <w:docPart w:val="21E1133C078F4BAC8D04493EA75212D9"/>
              </w:placeholder>
              <w:temporary/>
              <w:showingPlcHdr/>
              <w15:appearance w15:val="hidden"/>
            </w:sdtPr>
            <w:sdtContent>
              <w:p w14:paraId="5C34083B" w14:textId="77777777" w:rsidR="00D409A1" w:rsidRDefault="00D409A1" w:rsidP="00D409A1">
                <w:pPr>
                  <w:pStyle w:val="Heading2"/>
                </w:pPr>
                <w:r w:rsidRPr="00036450">
                  <w:t>EDUCATION</w:t>
                </w:r>
              </w:p>
            </w:sdtContent>
          </w:sdt>
          <w:p w14:paraId="532C96E0" w14:textId="77777777" w:rsidR="00D409A1" w:rsidRPr="00036450" w:rsidRDefault="00D409A1" w:rsidP="00D409A1">
            <w:pPr>
              <w:pStyle w:val="Heading4"/>
            </w:pPr>
            <w:r>
              <w:t>NSCC – IT Programming</w:t>
            </w:r>
          </w:p>
          <w:p w14:paraId="70A4E83D" w14:textId="77777777" w:rsidR="00D409A1" w:rsidRPr="00B359E4" w:rsidRDefault="00D409A1" w:rsidP="00D409A1">
            <w:pPr>
              <w:pStyle w:val="Date"/>
            </w:pPr>
            <w:r>
              <w:t>September 2022</w:t>
            </w:r>
            <w:r w:rsidRPr="00B359E4">
              <w:t xml:space="preserve"> - </w:t>
            </w:r>
            <w:r>
              <w:t>Present</w:t>
            </w:r>
          </w:p>
          <w:p w14:paraId="016E5656" w14:textId="77777777" w:rsidR="00D409A1" w:rsidRDefault="00D409A1" w:rsidP="00D409A1">
            <w:r>
              <w:t>Averaging marks between 90% - 100%, I am learning a variety of new skills and languages. These languages include Python, Java, JavaScript, React, Node.JS and SQL.</w:t>
            </w:r>
          </w:p>
          <w:p w14:paraId="00F2E38F" w14:textId="77777777" w:rsidR="00D409A1" w:rsidRDefault="00D409A1" w:rsidP="00D409A1"/>
          <w:p w14:paraId="01108EEA" w14:textId="77777777" w:rsidR="00D409A1" w:rsidRPr="00B359E4" w:rsidRDefault="00D409A1" w:rsidP="00D409A1">
            <w:pPr>
              <w:pStyle w:val="Heading4"/>
            </w:pPr>
            <w:r>
              <w:t>NSCC – Computer Electronic Technician</w:t>
            </w:r>
          </w:p>
          <w:p w14:paraId="73475B31" w14:textId="77777777" w:rsidR="00D409A1" w:rsidRPr="00B359E4" w:rsidRDefault="00D409A1" w:rsidP="00D409A1">
            <w:pPr>
              <w:pStyle w:val="Date"/>
            </w:pPr>
            <w:r>
              <w:t>September 2013</w:t>
            </w:r>
            <w:r w:rsidRPr="00B359E4">
              <w:t xml:space="preserve"> </w:t>
            </w:r>
            <w:r>
              <w:t>–</w:t>
            </w:r>
            <w:r w:rsidRPr="00B359E4">
              <w:t xml:space="preserve"> </w:t>
            </w:r>
            <w:r>
              <w:t>May 2014</w:t>
            </w:r>
          </w:p>
          <w:p w14:paraId="13825080" w14:textId="77777777" w:rsidR="00D409A1" w:rsidRDefault="00D409A1" w:rsidP="00D409A1">
            <w:r>
              <w:t>Learned to troubleshoot/diagnose problems with variety of technical equipment, the basics of coding, networking applications and windows administration through hypervisors.</w:t>
            </w:r>
          </w:p>
          <w:sdt>
            <w:sdtPr>
              <w:id w:val="1001553383"/>
              <w:placeholder>
                <w:docPart w:val="FCE4E35DADFC483EB80AF6D1806C4D43"/>
              </w:placeholder>
              <w:temporary/>
              <w:showingPlcHdr/>
              <w15:appearance w15:val="hidden"/>
            </w:sdtPr>
            <w:sdtContent>
              <w:p w14:paraId="0956EA7D" w14:textId="77777777" w:rsidR="00D409A1" w:rsidRDefault="00D409A1" w:rsidP="00D409A1">
                <w:pPr>
                  <w:pStyle w:val="Heading2"/>
                </w:pPr>
                <w:r w:rsidRPr="00036450">
                  <w:t>WORK EXPERIENCE</w:t>
                </w:r>
              </w:p>
            </w:sdtContent>
          </w:sdt>
          <w:p w14:paraId="666E626C" w14:textId="77777777" w:rsidR="00D409A1" w:rsidRDefault="00D409A1" w:rsidP="00D409A1">
            <w:pPr>
              <w:pStyle w:val="Heading4"/>
              <w:rPr>
                <w:bCs/>
              </w:rPr>
            </w:pPr>
            <w:r>
              <w:t xml:space="preserve">J.W Bird Stairs - </w:t>
            </w:r>
            <w:r w:rsidRPr="00036450">
              <w:t>Warehouseman</w:t>
            </w:r>
          </w:p>
          <w:p w14:paraId="33C2BF19" w14:textId="77777777" w:rsidR="00D409A1" w:rsidRPr="00036450" w:rsidRDefault="00D409A1" w:rsidP="00D409A1">
            <w:pPr>
              <w:pStyle w:val="Date"/>
            </w:pPr>
            <w:r>
              <w:t xml:space="preserve">November 2021 </w:t>
            </w:r>
            <w:r w:rsidRPr="00036450">
              <w:t>–</w:t>
            </w:r>
            <w:r>
              <w:t xml:space="preserve"> September 2022</w:t>
            </w:r>
          </w:p>
          <w:p w14:paraId="5129F135" w14:textId="77777777" w:rsidR="00D409A1" w:rsidRDefault="00D409A1" w:rsidP="00D409A1">
            <w:r>
              <w:t>Processed daily freight, kept warehouse in an efficient state. Obtained certifications to use reach truck, forklift, and skid steer machines.</w:t>
            </w:r>
          </w:p>
          <w:p w14:paraId="511750E6" w14:textId="77777777" w:rsidR="00D409A1" w:rsidRDefault="00D409A1" w:rsidP="00D409A1"/>
          <w:p w14:paraId="06876ECF" w14:textId="77777777" w:rsidR="00D409A1" w:rsidRPr="004D3011" w:rsidRDefault="00D409A1" w:rsidP="00D409A1">
            <w:pPr>
              <w:pStyle w:val="Heading4"/>
              <w:rPr>
                <w:bCs/>
              </w:rPr>
            </w:pPr>
            <w:r>
              <w:t>Nova Cold -</w:t>
            </w:r>
            <w:r w:rsidRPr="004D3011">
              <w:t xml:space="preserve"> </w:t>
            </w:r>
            <w:r>
              <w:t>Warehouseman</w:t>
            </w:r>
          </w:p>
          <w:p w14:paraId="14B2BA38" w14:textId="77777777" w:rsidR="00D409A1" w:rsidRPr="004D3011" w:rsidRDefault="00D409A1" w:rsidP="00D409A1">
            <w:pPr>
              <w:pStyle w:val="Date"/>
            </w:pPr>
            <w:r>
              <w:t xml:space="preserve">August 2018 </w:t>
            </w:r>
            <w:r w:rsidRPr="004D3011">
              <w:t>–</w:t>
            </w:r>
            <w:r>
              <w:t xml:space="preserve"> January 2020</w:t>
            </w:r>
          </w:p>
          <w:p w14:paraId="279EA09B" w14:textId="77777777" w:rsidR="00D409A1" w:rsidRPr="004D3011" w:rsidRDefault="00D409A1" w:rsidP="00D409A1">
            <w:r>
              <w:t>Loaded and secured pallets of goods into trailers to be delivered throughout the province. Unloaded trailers that returned.</w:t>
            </w:r>
          </w:p>
          <w:p w14:paraId="0B841EDF" w14:textId="77777777" w:rsidR="00D409A1" w:rsidRDefault="00D409A1" w:rsidP="00D409A1"/>
          <w:p w14:paraId="66A10C34" w14:textId="77777777" w:rsidR="00D409A1" w:rsidRPr="004D3011" w:rsidRDefault="00D409A1" w:rsidP="00D409A1">
            <w:pPr>
              <w:pStyle w:val="Heading4"/>
              <w:rPr>
                <w:bCs/>
              </w:rPr>
            </w:pPr>
            <w:r>
              <w:t>GCIFA –</w:t>
            </w:r>
            <w:r w:rsidRPr="004D3011">
              <w:t xml:space="preserve"> </w:t>
            </w:r>
            <w:r>
              <w:t>Web Designer</w:t>
            </w:r>
          </w:p>
          <w:p w14:paraId="4B5E13C3" w14:textId="77777777" w:rsidR="00D409A1" w:rsidRPr="004D3011" w:rsidRDefault="00D409A1" w:rsidP="00D409A1">
            <w:pPr>
              <w:pStyle w:val="Date"/>
            </w:pPr>
            <w:r>
              <w:t xml:space="preserve">May 2014 </w:t>
            </w:r>
            <w:r w:rsidRPr="004D3011">
              <w:t>–</w:t>
            </w:r>
            <w:r>
              <w:t xml:space="preserve"> August 2014</w:t>
            </w:r>
          </w:p>
          <w:p w14:paraId="116CECD5" w14:textId="4DB87B58" w:rsidR="00D409A1" w:rsidRPr="00D409A1" w:rsidRDefault="00D409A1" w:rsidP="00C0573D">
            <w:r>
              <w:t>Built and maintained a functional website for a small business. Used best practices while coding.</w:t>
            </w:r>
          </w:p>
        </w:tc>
      </w:tr>
    </w:tbl>
    <w:p w14:paraId="451166D2" w14:textId="77777777" w:rsidR="0043117B" w:rsidRDefault="00000000" w:rsidP="00C0573D">
      <w:pPr>
        <w:tabs>
          <w:tab w:val="left" w:pos="990"/>
        </w:tabs>
      </w:pPr>
    </w:p>
    <w:sectPr w:rsidR="0043117B" w:rsidSect="000C45FF">
      <w:headerReference w:type="default" r:id="rId1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331DC6" w14:textId="77777777" w:rsidR="003C6C32" w:rsidRDefault="003C6C32" w:rsidP="000C45FF">
      <w:r>
        <w:separator/>
      </w:r>
    </w:p>
  </w:endnote>
  <w:endnote w:type="continuationSeparator" w:id="0">
    <w:p w14:paraId="6BA2A22C" w14:textId="77777777" w:rsidR="003C6C32" w:rsidRDefault="003C6C32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BDFE6" w14:textId="77777777" w:rsidR="003C6C32" w:rsidRDefault="003C6C32" w:rsidP="000C45FF">
      <w:r>
        <w:separator/>
      </w:r>
    </w:p>
  </w:footnote>
  <w:footnote w:type="continuationSeparator" w:id="0">
    <w:p w14:paraId="773E3D29" w14:textId="77777777" w:rsidR="003C6C32" w:rsidRDefault="003C6C32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DBDAC" w14:textId="77777777" w:rsidR="000C45FF" w:rsidRDefault="000C45FF">
    <w:pPr>
      <w:pStyle w:val="Header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BFDC471" wp14:editId="4165FACB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94"/>
    <w:rsid w:val="00036450"/>
    <w:rsid w:val="00094499"/>
    <w:rsid w:val="000B5870"/>
    <w:rsid w:val="000C45FF"/>
    <w:rsid w:val="000E3FD1"/>
    <w:rsid w:val="00112054"/>
    <w:rsid w:val="001317D8"/>
    <w:rsid w:val="001525E1"/>
    <w:rsid w:val="00180329"/>
    <w:rsid w:val="0019001F"/>
    <w:rsid w:val="001A74A5"/>
    <w:rsid w:val="001B2ABD"/>
    <w:rsid w:val="001E0391"/>
    <w:rsid w:val="001E1759"/>
    <w:rsid w:val="001F1ECC"/>
    <w:rsid w:val="002400EB"/>
    <w:rsid w:val="00256CF7"/>
    <w:rsid w:val="00281FD5"/>
    <w:rsid w:val="002D394B"/>
    <w:rsid w:val="0030481B"/>
    <w:rsid w:val="003156FC"/>
    <w:rsid w:val="003254B5"/>
    <w:rsid w:val="0037121F"/>
    <w:rsid w:val="00386517"/>
    <w:rsid w:val="003910D8"/>
    <w:rsid w:val="0039685B"/>
    <w:rsid w:val="003A6B7D"/>
    <w:rsid w:val="003B06CA"/>
    <w:rsid w:val="003C6C32"/>
    <w:rsid w:val="004071FC"/>
    <w:rsid w:val="00413736"/>
    <w:rsid w:val="00445947"/>
    <w:rsid w:val="004813B3"/>
    <w:rsid w:val="00496591"/>
    <w:rsid w:val="004C63E4"/>
    <w:rsid w:val="004D3011"/>
    <w:rsid w:val="004E653B"/>
    <w:rsid w:val="005262AC"/>
    <w:rsid w:val="00533B91"/>
    <w:rsid w:val="00586240"/>
    <w:rsid w:val="005C64A8"/>
    <w:rsid w:val="005E39D5"/>
    <w:rsid w:val="00600670"/>
    <w:rsid w:val="0062123A"/>
    <w:rsid w:val="00646E75"/>
    <w:rsid w:val="006771D0"/>
    <w:rsid w:val="00715FCB"/>
    <w:rsid w:val="00743101"/>
    <w:rsid w:val="00764C9F"/>
    <w:rsid w:val="007775E1"/>
    <w:rsid w:val="007867A0"/>
    <w:rsid w:val="007927F5"/>
    <w:rsid w:val="00802CA0"/>
    <w:rsid w:val="00825FC5"/>
    <w:rsid w:val="009260CD"/>
    <w:rsid w:val="00940A66"/>
    <w:rsid w:val="00952C25"/>
    <w:rsid w:val="00A2118D"/>
    <w:rsid w:val="00A53722"/>
    <w:rsid w:val="00A83668"/>
    <w:rsid w:val="00AD0A50"/>
    <w:rsid w:val="00AD76E2"/>
    <w:rsid w:val="00B13CCE"/>
    <w:rsid w:val="00B20152"/>
    <w:rsid w:val="00B359E4"/>
    <w:rsid w:val="00B511B3"/>
    <w:rsid w:val="00B57D98"/>
    <w:rsid w:val="00B70850"/>
    <w:rsid w:val="00BF0884"/>
    <w:rsid w:val="00BF2B94"/>
    <w:rsid w:val="00C009C2"/>
    <w:rsid w:val="00C0573D"/>
    <w:rsid w:val="00C066B6"/>
    <w:rsid w:val="00C31CDF"/>
    <w:rsid w:val="00C37BA1"/>
    <w:rsid w:val="00C4674C"/>
    <w:rsid w:val="00C506CF"/>
    <w:rsid w:val="00C72BED"/>
    <w:rsid w:val="00C9578B"/>
    <w:rsid w:val="00CB0055"/>
    <w:rsid w:val="00D2522B"/>
    <w:rsid w:val="00D409A1"/>
    <w:rsid w:val="00D422DE"/>
    <w:rsid w:val="00D52C77"/>
    <w:rsid w:val="00D5459D"/>
    <w:rsid w:val="00D71130"/>
    <w:rsid w:val="00D769EA"/>
    <w:rsid w:val="00D86C5A"/>
    <w:rsid w:val="00D8759D"/>
    <w:rsid w:val="00DA1F4D"/>
    <w:rsid w:val="00DD172A"/>
    <w:rsid w:val="00E07A51"/>
    <w:rsid w:val="00E2599C"/>
    <w:rsid w:val="00E25A26"/>
    <w:rsid w:val="00E4381A"/>
    <w:rsid w:val="00E55D74"/>
    <w:rsid w:val="00EA1764"/>
    <w:rsid w:val="00F10207"/>
    <w:rsid w:val="00F60274"/>
    <w:rsid w:val="00F77FB9"/>
    <w:rsid w:val="00FB068F"/>
    <w:rsid w:val="00FC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04DAF4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/>
    <w:lsdException w:name="Hashtag" w:semiHidden="1"/>
    <w:lsdException w:name="Smart Link" w:semiHidden="1" w:unhideWhenUsed="1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940A66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940A66"/>
    <w:rPr>
      <w:rFonts w:asciiTheme="majorHAnsi" w:eastAsiaTheme="majorEastAsia" w:hAnsiTheme="majorHAnsi" w:cstheme="majorBidi"/>
      <w:b/>
      <w:caps/>
      <w:color w:val="548AB7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2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ke_leblanc232@hot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glossaryDocument" Target="glossary/document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chart" Target="charts/chart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ke_\AppData\Roaming\Microsoft\Templates\Bold%20modern%20resum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3110291749497464"/>
          <c:y val="0"/>
          <c:w val="0.76889708250502542"/>
          <c:h val="0.83143637867184428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Series 1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invertIfNegative val="0"/>
          <c:cat>
            <c:strRef>
              <c:f>Sheet1!$A$2:$A$7</c:f>
              <c:strCache>
                <c:ptCount val="6"/>
                <c:pt idx="0">
                  <c:v>Python</c:v>
                </c:pt>
                <c:pt idx="1">
                  <c:v>Java</c:v>
                </c:pt>
                <c:pt idx="2">
                  <c:v>HTML, CSS, JS</c:v>
                </c:pt>
                <c:pt idx="3">
                  <c:v>SQL</c:v>
                </c:pt>
                <c:pt idx="4">
                  <c:v>Networking</c:v>
                </c:pt>
                <c:pt idx="5">
                  <c:v>Linux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0.4</c:v>
                </c:pt>
                <c:pt idx="1">
                  <c:v>0.4</c:v>
                </c:pt>
                <c:pt idx="2">
                  <c:v>0.6</c:v>
                </c:pt>
                <c:pt idx="3">
                  <c:v>0.33</c:v>
                </c:pt>
                <c:pt idx="4">
                  <c:v>0.33</c:v>
                </c:pt>
                <c:pt idx="5">
                  <c:v>0.33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15"/>
        <c:overlap val="-2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        Basic</a:t>
                </a:r>
                <a:r>
                  <a:rPr lang="en-US" baseline="0"/>
                  <a:t>           Intermediate    Advanced</a:t>
                </a:r>
                <a:endParaRPr lang="en-US"/>
              </a:p>
            </c:rich>
          </c:tx>
          <c:layout>
            <c:manualLayout>
              <c:xMode val="edge"/>
              <c:yMode val="edge"/>
              <c:x val="0.29699094383300817"/>
              <c:y val="0.83143637867184428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ize="5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08C1175ADA7472E83A4DEDC25C023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6795BE-6DFF-4D33-A504-0D434292EF47}"/>
      </w:docPartPr>
      <w:docPartBody>
        <w:p w:rsidR="00224F6C" w:rsidRDefault="00000000">
          <w:pPr>
            <w:pStyle w:val="108C1175ADA7472E83A4DEDC25C02384"/>
          </w:pPr>
          <w:r w:rsidRPr="00D5459D">
            <w:t>Profile</w:t>
          </w:r>
        </w:p>
      </w:docPartBody>
    </w:docPart>
    <w:docPart>
      <w:docPartPr>
        <w:name w:val="6DF50D8438A746D9A9D18A65DC4672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0304A6-6CA2-491F-ADB6-7B183CD9B36E}"/>
      </w:docPartPr>
      <w:docPartBody>
        <w:p w:rsidR="00224F6C" w:rsidRDefault="00000000">
          <w:pPr>
            <w:pStyle w:val="6DF50D8438A746D9A9D18A65DC4672E2"/>
          </w:pPr>
          <w:r w:rsidRPr="00CB0055">
            <w:t>Contact</w:t>
          </w:r>
        </w:p>
      </w:docPartBody>
    </w:docPart>
    <w:docPart>
      <w:docPartPr>
        <w:name w:val="907B3CA141E64A869A65D8FFC2812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E6FCC4-0D41-46B3-AAF3-7927B082BF8B}"/>
      </w:docPartPr>
      <w:docPartBody>
        <w:p w:rsidR="00224F6C" w:rsidRDefault="00000000">
          <w:pPr>
            <w:pStyle w:val="907B3CA141E64A869A65D8FFC2812167"/>
          </w:pPr>
          <w:r w:rsidRPr="004D3011">
            <w:t>PHONE:</w:t>
          </w:r>
        </w:p>
      </w:docPartBody>
    </w:docPart>
    <w:docPart>
      <w:docPartPr>
        <w:name w:val="0583EFFE130143BAB6DFB09F6A7B0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77F6FC-FF77-4727-96BA-6A6BB24D1EB7}"/>
      </w:docPartPr>
      <w:docPartBody>
        <w:p w:rsidR="00224F6C" w:rsidRDefault="00000000">
          <w:pPr>
            <w:pStyle w:val="0583EFFE130143BAB6DFB09F6A7B0D81"/>
          </w:pPr>
          <w:r w:rsidRPr="004D3011">
            <w:t>WEBSITE:</w:t>
          </w:r>
        </w:p>
      </w:docPartBody>
    </w:docPart>
    <w:docPart>
      <w:docPartPr>
        <w:name w:val="EA45D08976E1459589A6600E1D85F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C4EE2-3FD4-4ED1-8B3D-47DEEFA3C2EF}"/>
      </w:docPartPr>
      <w:docPartBody>
        <w:p w:rsidR="00224F6C" w:rsidRDefault="00000000">
          <w:pPr>
            <w:pStyle w:val="EA45D08976E1459589A6600E1D85F4DA"/>
          </w:pPr>
          <w:r w:rsidRPr="004D3011">
            <w:t>EMAIL:</w:t>
          </w:r>
        </w:p>
      </w:docPartBody>
    </w:docPart>
    <w:docPart>
      <w:docPartPr>
        <w:name w:val="21E1133C078F4BAC8D04493EA75212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988F3C-6CA8-48EB-9FC5-41A5684BB35B}"/>
      </w:docPartPr>
      <w:docPartBody>
        <w:p w:rsidR="00E2624B" w:rsidRDefault="00C05992" w:rsidP="00C05992">
          <w:pPr>
            <w:pStyle w:val="21E1133C078F4BAC8D04493EA75212D9"/>
          </w:pPr>
          <w:r w:rsidRPr="00036450">
            <w:t>EDUCATION</w:t>
          </w:r>
        </w:p>
      </w:docPartBody>
    </w:docPart>
    <w:docPart>
      <w:docPartPr>
        <w:name w:val="FCE4E35DADFC483EB80AF6D1806C4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B7FAF8-7BA6-4B69-862A-BC7C86B34976}"/>
      </w:docPartPr>
      <w:docPartBody>
        <w:p w:rsidR="00E2624B" w:rsidRDefault="00C05992" w:rsidP="00C05992">
          <w:pPr>
            <w:pStyle w:val="FCE4E35DADFC483EB80AF6D1806C4D43"/>
          </w:pPr>
          <w:r w:rsidRPr="00036450">
            <w:t>WORK EXPERIENCE</w:t>
          </w:r>
        </w:p>
      </w:docPartBody>
    </w:docPart>
    <w:docPart>
      <w:docPartPr>
        <w:name w:val="A06612E1A78C4569A712F8D8B3471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D70CB9-64C0-449C-8321-F70D091FAC64}"/>
      </w:docPartPr>
      <w:docPartBody>
        <w:p w:rsidR="00E2624B" w:rsidRDefault="00C05992" w:rsidP="00C05992">
          <w:pPr>
            <w:pStyle w:val="A06612E1A78C4569A712F8D8B347172E"/>
          </w:pPr>
          <w:r w:rsidRPr="00CB0055">
            <w:t>Hobbies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D5F"/>
    <w:rsid w:val="00224F6C"/>
    <w:rsid w:val="00252D5F"/>
    <w:rsid w:val="002630AB"/>
    <w:rsid w:val="0033478C"/>
    <w:rsid w:val="004E7FEA"/>
    <w:rsid w:val="006231BB"/>
    <w:rsid w:val="006E1197"/>
    <w:rsid w:val="00AC7609"/>
    <w:rsid w:val="00AE746B"/>
    <w:rsid w:val="00C05992"/>
    <w:rsid w:val="00E26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C05992"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08C1175ADA7472E83A4DEDC25C02384">
    <w:name w:val="108C1175ADA7472E83A4DEDC25C02384"/>
  </w:style>
  <w:style w:type="paragraph" w:customStyle="1" w:styleId="6DF50D8438A746D9A9D18A65DC4672E2">
    <w:name w:val="6DF50D8438A746D9A9D18A65DC4672E2"/>
  </w:style>
  <w:style w:type="paragraph" w:customStyle="1" w:styleId="907B3CA141E64A869A65D8FFC2812167">
    <w:name w:val="907B3CA141E64A869A65D8FFC2812167"/>
  </w:style>
  <w:style w:type="paragraph" w:customStyle="1" w:styleId="0583EFFE130143BAB6DFB09F6A7B0D81">
    <w:name w:val="0583EFFE130143BAB6DFB09F6A7B0D81"/>
  </w:style>
  <w:style w:type="paragraph" w:customStyle="1" w:styleId="EA45D08976E1459589A6600E1D85F4DA">
    <w:name w:val="EA45D08976E1459589A6600E1D85F4DA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05992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21E1133C078F4BAC8D04493EA75212D9">
    <w:name w:val="21E1133C078F4BAC8D04493EA75212D9"/>
    <w:rsid w:val="00C05992"/>
  </w:style>
  <w:style w:type="paragraph" w:customStyle="1" w:styleId="FCE4E35DADFC483EB80AF6D1806C4D43">
    <w:name w:val="FCE4E35DADFC483EB80AF6D1806C4D43"/>
    <w:rsid w:val="00C05992"/>
  </w:style>
  <w:style w:type="paragraph" w:customStyle="1" w:styleId="A06612E1A78C4569A712F8D8B347172E">
    <w:name w:val="A06612E1A78C4569A712F8D8B347172E"/>
    <w:rsid w:val="00C0599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Bold modern resume.dotx</Template>
  <TotalTime>0</TotalTime>
  <Pages>1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2022-10-19T19:04:00Z</dcterms:created>
  <dcterms:modified xsi:type="dcterms:W3CDTF">2023-04-03T12:55:00Z</dcterms:modified>
</cp:coreProperties>
</file>